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B449E" w14:textId="77777777" w:rsidR="008E0FC4" w:rsidRDefault="00F53D1B" w:rsidP="00F53D1B">
      <w:pPr>
        <w:pStyle w:val="Title"/>
        <w:jc w:val="center"/>
      </w:pPr>
      <w:bookmarkStart w:id="0" w:name="_GoBack"/>
      <w:bookmarkEnd w:id="0"/>
      <w:r w:rsidRPr="00F53D1B">
        <w:t>Introductory Computer Game Programming</w:t>
      </w:r>
    </w:p>
    <w:p w14:paraId="586453F6" w14:textId="14730C2B" w:rsidR="00F53D1B" w:rsidRPr="00F53D1B" w:rsidRDefault="00F53D1B" w:rsidP="00F53D1B">
      <w:pPr>
        <w:pStyle w:val="Title"/>
        <w:jc w:val="center"/>
      </w:pPr>
      <w:r>
        <w:t>CSC</w:t>
      </w:r>
      <w:r w:rsidR="005406A3">
        <w:t>4</w:t>
      </w:r>
      <w:r>
        <w:t>27</w:t>
      </w:r>
    </w:p>
    <w:p w14:paraId="1BF5FA28" w14:textId="2F3CF4F4" w:rsidR="008E0FC4" w:rsidRDefault="005406A3">
      <w:pPr>
        <w:pStyle w:val="Subtitle"/>
      </w:pPr>
      <w:r>
        <w:t>Spring 2015</w:t>
      </w:r>
    </w:p>
    <w:p w14:paraId="468A98B0" w14:textId="77777777" w:rsidR="008E0FC4" w:rsidRDefault="006845A9">
      <w:pPr>
        <w:pStyle w:val="Heading1"/>
      </w:pPr>
      <w:r>
        <w:t>Instructor Information</w:t>
      </w:r>
    </w:p>
    <w:tbl>
      <w:tblPr>
        <w:tblStyle w:val="SyllabusTable-NoBorders"/>
        <w:tblW w:w="5000" w:type="pct"/>
        <w:tblLook w:val="04A0" w:firstRow="1" w:lastRow="0" w:firstColumn="1" w:lastColumn="0" w:noHBand="0" w:noVBand="1"/>
        <w:tblDescription w:val="Contact Info"/>
      </w:tblPr>
      <w:tblGrid>
        <w:gridCol w:w="3249"/>
        <w:gridCol w:w="3238"/>
        <w:gridCol w:w="3247"/>
      </w:tblGrid>
      <w:tr w:rsidR="008E0FC4" w14:paraId="492F142C" w14:textId="77777777">
        <w:trPr>
          <w:cnfStyle w:val="100000000000" w:firstRow="1" w:lastRow="0" w:firstColumn="0" w:lastColumn="0" w:oddVBand="0" w:evenVBand="0" w:oddHBand="0" w:evenHBand="0" w:firstRowFirstColumn="0" w:firstRowLastColumn="0" w:lastRowFirstColumn="0" w:lastRowLastColumn="0"/>
        </w:trPr>
        <w:tc>
          <w:tcPr>
            <w:tcW w:w="1669" w:type="pct"/>
          </w:tcPr>
          <w:p w14:paraId="4E106EB4" w14:textId="77777777" w:rsidR="008E0FC4" w:rsidRDefault="006845A9">
            <w:r>
              <w:t>Instructor</w:t>
            </w:r>
          </w:p>
        </w:tc>
        <w:tc>
          <w:tcPr>
            <w:tcW w:w="1663" w:type="pct"/>
          </w:tcPr>
          <w:p w14:paraId="6773D644" w14:textId="77777777" w:rsidR="008E0FC4" w:rsidRDefault="006845A9">
            <w:r>
              <w:t>Email</w:t>
            </w:r>
          </w:p>
        </w:tc>
        <w:tc>
          <w:tcPr>
            <w:tcW w:w="1668" w:type="pct"/>
          </w:tcPr>
          <w:p w14:paraId="61EFD79A" w14:textId="77777777" w:rsidR="008E0FC4" w:rsidRDefault="006845A9">
            <w:r>
              <w:t>Office Location &amp; Hours</w:t>
            </w:r>
          </w:p>
        </w:tc>
      </w:tr>
      <w:tr w:rsidR="008E0FC4" w14:paraId="116339E3" w14:textId="77777777">
        <w:tc>
          <w:tcPr>
            <w:tcW w:w="1669" w:type="pct"/>
          </w:tcPr>
          <w:p w14:paraId="2E25C509" w14:textId="77777777" w:rsidR="008E0FC4" w:rsidRDefault="00F53D1B" w:rsidP="00F53D1B">
            <w:pPr>
              <w:pStyle w:val="NoSpacing"/>
            </w:pPr>
            <w:r>
              <w:rPr>
                <w:rStyle w:val="Strong"/>
              </w:rPr>
              <w:t>Elhassan Ahmed</w:t>
            </w:r>
          </w:p>
        </w:tc>
        <w:tc>
          <w:tcPr>
            <w:tcW w:w="1663" w:type="pct"/>
          </w:tcPr>
          <w:p w14:paraId="7A04B711" w14:textId="77777777" w:rsidR="008E0FC4" w:rsidRDefault="00F53D1B" w:rsidP="00F53D1B">
            <w:pPr>
              <w:pStyle w:val="NoSpacing"/>
            </w:pPr>
            <w:r>
              <w:t>elhassan.ahmed@csi.cuny.edu</w:t>
            </w:r>
          </w:p>
        </w:tc>
        <w:tc>
          <w:tcPr>
            <w:tcW w:w="1668" w:type="pct"/>
          </w:tcPr>
          <w:p w14:paraId="21F00E59" w14:textId="71561E50" w:rsidR="008E0FC4" w:rsidRDefault="00F53D1B" w:rsidP="005406A3">
            <w:pPr>
              <w:pStyle w:val="NoSpacing"/>
            </w:pPr>
            <w:r>
              <w:t>Contact me through email anytime for help</w:t>
            </w:r>
            <w:r w:rsidR="007B4966">
              <w:t>(put CSC</w:t>
            </w:r>
            <w:r w:rsidR="005406A3">
              <w:t>4</w:t>
            </w:r>
            <w:r w:rsidR="007B4966">
              <w:t>27 in subject)</w:t>
            </w:r>
          </w:p>
        </w:tc>
      </w:tr>
    </w:tbl>
    <w:p w14:paraId="26B06CDE" w14:textId="77777777" w:rsidR="008E0FC4" w:rsidRDefault="006845A9">
      <w:pPr>
        <w:pStyle w:val="Heading1"/>
      </w:pPr>
      <w:r>
        <w:t>General Information</w:t>
      </w:r>
    </w:p>
    <w:p w14:paraId="594D4B5A" w14:textId="77777777" w:rsidR="008E0FC4" w:rsidRDefault="006845A9">
      <w:pPr>
        <w:pStyle w:val="Heading2"/>
      </w:pPr>
      <w:r>
        <w:t>Description</w:t>
      </w:r>
    </w:p>
    <w:p w14:paraId="781317BE" w14:textId="22A39942" w:rsidR="008D0331" w:rsidRDefault="008D0331">
      <w:r w:rsidRPr="008D0331">
        <w:t>This course covers the process of game development. It also discusses the importance of testing, and how developers use the results of testing to improve their games. Students will be expected to develop simple games, or portions of games, using appropriate game development tools.</w:t>
      </w:r>
      <w:r w:rsidR="00147303">
        <w:t xml:space="preserve"> Students will be using C# and Objective-C. Students will</w:t>
      </w:r>
      <w:r w:rsidR="005406A3">
        <w:t xml:space="preserve"> develop games for</w:t>
      </w:r>
      <w:r w:rsidR="00147303">
        <w:t xml:space="preserve"> Windows and IOS based Systems.</w:t>
      </w:r>
    </w:p>
    <w:p w14:paraId="786C7BC2" w14:textId="77777777" w:rsidR="00E26632" w:rsidRDefault="00E26632"/>
    <w:p w14:paraId="0012541C" w14:textId="77777777" w:rsidR="008E0FC4" w:rsidRDefault="006845A9">
      <w:pPr>
        <w:pStyle w:val="Heading2"/>
      </w:pPr>
      <w:r>
        <w:t>Expectations and Goals</w:t>
      </w:r>
    </w:p>
    <w:p w14:paraId="5A315F15" w14:textId="72527FB3" w:rsidR="008E0FC4" w:rsidRDefault="00147303">
      <w:r>
        <w:t xml:space="preserve">This course will require a lot of work outside the class. Each student or group will develop </w:t>
      </w:r>
      <w:r w:rsidR="005406A3">
        <w:t>4</w:t>
      </w:r>
      <w:r>
        <w:t xml:space="preserve"> games in total.</w:t>
      </w:r>
    </w:p>
    <w:p w14:paraId="79C2A068" w14:textId="3E7FCD72" w:rsidR="00147303" w:rsidRDefault="00147303" w:rsidP="00147303">
      <w:pPr>
        <w:pStyle w:val="ListParagraph"/>
        <w:numPr>
          <w:ilvl w:val="0"/>
          <w:numId w:val="6"/>
        </w:numPr>
      </w:pPr>
      <w:r>
        <w:t>2 games targeting Windows</w:t>
      </w:r>
    </w:p>
    <w:p w14:paraId="027786EC" w14:textId="331C9D16" w:rsidR="00147303" w:rsidRDefault="00147303" w:rsidP="00147303">
      <w:pPr>
        <w:pStyle w:val="ListParagraph"/>
        <w:numPr>
          <w:ilvl w:val="0"/>
          <w:numId w:val="6"/>
        </w:numPr>
      </w:pPr>
      <w:r>
        <w:t>2 games targeting IOS</w:t>
      </w:r>
    </w:p>
    <w:p w14:paraId="05453209" w14:textId="294144E4" w:rsidR="00806D94" w:rsidRDefault="00375021" w:rsidP="005406A3">
      <w:r>
        <w:t>Each group will present their game to the class.</w:t>
      </w:r>
    </w:p>
    <w:p w14:paraId="2B8DB6EE" w14:textId="47FCA69C" w:rsidR="00E26632" w:rsidRDefault="00F669C3" w:rsidP="005406A3">
      <w:r>
        <w:t>You will also learn about vectors and matrixes.</w:t>
      </w:r>
    </w:p>
    <w:p w14:paraId="33198937" w14:textId="77777777" w:rsidR="008E0FC4" w:rsidRDefault="006845A9">
      <w:pPr>
        <w:pStyle w:val="Heading1"/>
      </w:pPr>
      <w:r>
        <w:t>Course Materials</w:t>
      </w:r>
    </w:p>
    <w:p w14:paraId="75B1C943" w14:textId="77777777" w:rsidR="008E0FC4" w:rsidRDefault="006845A9">
      <w:pPr>
        <w:pStyle w:val="Heading2"/>
      </w:pPr>
      <w:r>
        <w:t>Required Materials</w:t>
      </w:r>
    </w:p>
    <w:p w14:paraId="4082F7B7" w14:textId="685F7661" w:rsidR="008E0FC4" w:rsidRDefault="007B2AB6">
      <w:r>
        <w:t>Textbooks</w:t>
      </w:r>
      <w:r w:rsidR="00F669C3">
        <w:t>:</w:t>
      </w:r>
    </w:p>
    <w:p w14:paraId="1375B6A7" w14:textId="761BF8E0" w:rsidR="008E0FC4" w:rsidRDefault="003463A0" w:rsidP="00F669C3">
      <w:pPr>
        <w:pStyle w:val="ListBullet"/>
      </w:pPr>
      <w:r w:rsidRPr="003463A0">
        <w:rPr>
          <w:b/>
          <w:bCs/>
        </w:rPr>
        <w:t>XNA Game Studio 4.0 Programming: Developing for Windows Phone 7 and Xbox 360</w:t>
      </w:r>
    </w:p>
    <w:p w14:paraId="5F34AB46" w14:textId="67AE7DD5" w:rsidR="00F669C3" w:rsidRDefault="00F669C3" w:rsidP="00F669C3">
      <w:pPr>
        <w:pStyle w:val="ListBullet"/>
      </w:pPr>
      <w:r w:rsidRPr="00F669C3">
        <w:rPr>
          <w:b/>
        </w:rPr>
        <w:t xml:space="preserve">Programming in Objective-C, 4th Edition: </w:t>
      </w:r>
      <w:hyperlink r:id="rId9" w:tgtFrame="_blank" w:tooltip="http://it-ebooks.info/book/1201/&#10;Ctrl+Click to follow link" w:history="1">
        <w:r w:rsidR="00B90FC3" w:rsidRPr="00B90FC3">
          <w:rPr>
            <w:rStyle w:val="Hyperlink"/>
            <w:rFonts w:ascii="Trebuchet MS" w:hAnsi="Trebuchet MS"/>
            <w:szCs w:val="18"/>
          </w:rPr>
          <w:t>http://it-ebooks.info/book/1201/</w:t>
        </w:r>
      </w:hyperlink>
    </w:p>
    <w:p w14:paraId="25ECEABA" w14:textId="77777777" w:rsidR="008E0FC4" w:rsidRDefault="006845A9">
      <w:pPr>
        <w:pStyle w:val="Heading2"/>
      </w:pPr>
      <w:r>
        <w:t>Optional Materials</w:t>
      </w:r>
    </w:p>
    <w:p w14:paraId="07EAA886" w14:textId="750F6F5E" w:rsidR="00F669C3" w:rsidRDefault="00F669C3" w:rsidP="00F669C3">
      <w:r>
        <w:t>Software:</w:t>
      </w:r>
      <w:r w:rsidRPr="00F669C3">
        <w:t xml:space="preserve"> </w:t>
      </w:r>
    </w:p>
    <w:p w14:paraId="504FC5D1" w14:textId="2A650121" w:rsidR="00F669C3" w:rsidRPr="005926BD" w:rsidRDefault="00F669C3" w:rsidP="00F669C3">
      <w:pPr>
        <w:pStyle w:val="ListBullet"/>
      </w:pPr>
      <w:r>
        <w:rPr>
          <w:b/>
        </w:rPr>
        <w:t>Visual Studio</w:t>
      </w:r>
      <w:r w:rsidR="005926BD">
        <w:rPr>
          <w:b/>
        </w:rPr>
        <w:t xml:space="preserve"> Express</w:t>
      </w:r>
      <w:r>
        <w:rPr>
          <w:b/>
        </w:rPr>
        <w:t xml:space="preserve"> 2012</w:t>
      </w:r>
      <w:r w:rsidR="005926BD">
        <w:rPr>
          <w:b/>
        </w:rPr>
        <w:t xml:space="preserve">: </w:t>
      </w:r>
      <w:hyperlink r:id="rId10" w:tgtFrame="_blank" w:tooltip="http://www.microsoft.com/en-us/download/details.aspx?id=34673&#10;Ctrl+Click to follow link" w:history="1">
        <w:r w:rsidR="005926BD" w:rsidRPr="005926BD">
          <w:rPr>
            <w:rStyle w:val="Hyperlink"/>
          </w:rPr>
          <w:t>http://www.microsoft.com/en-us/download/details.aspx?id=34673</w:t>
        </w:r>
      </w:hyperlink>
    </w:p>
    <w:p w14:paraId="0CF5B50B" w14:textId="08D33A4F" w:rsidR="008E0FC4" w:rsidRDefault="00F669C3" w:rsidP="001110A1">
      <w:pPr>
        <w:pStyle w:val="ListBullet"/>
      </w:pPr>
      <w:r w:rsidRPr="005926BD">
        <w:rPr>
          <w:b/>
        </w:rPr>
        <w:t>XNA Refresh</w:t>
      </w:r>
      <w:r w:rsidR="005926BD">
        <w:rPr>
          <w:b/>
        </w:rPr>
        <w:t xml:space="preserve"> 2012</w:t>
      </w:r>
      <w:r w:rsidRPr="005926BD">
        <w:rPr>
          <w:b/>
        </w:rPr>
        <w:t xml:space="preserve">: </w:t>
      </w:r>
      <w:hyperlink r:id="rId11" w:tgtFrame="_blank" w:tooltip="https://msxna.codeplex.com/releases/view/117564&#10;Ctrl+Click to follow link" w:history="1">
        <w:r w:rsidR="005926BD" w:rsidRPr="005926BD">
          <w:rPr>
            <w:rStyle w:val="Hyperlink"/>
          </w:rPr>
          <w:t>https://msxna.codeplex.com/releases/view/117564</w:t>
        </w:r>
      </w:hyperlink>
    </w:p>
    <w:p w14:paraId="4DAB9A5F" w14:textId="35C56FA1" w:rsidR="00B31F3B" w:rsidRDefault="00B31F3B" w:rsidP="001110A1">
      <w:pPr>
        <w:pStyle w:val="ListBullet"/>
      </w:pPr>
      <w:proofErr w:type="spellStart"/>
      <w:r>
        <w:rPr>
          <w:b/>
        </w:rPr>
        <w:t>Xcode</w:t>
      </w:r>
      <w:proofErr w:type="spellEnd"/>
      <w:r>
        <w:rPr>
          <w:b/>
        </w:rPr>
        <w:t xml:space="preserve">: </w:t>
      </w:r>
      <w:hyperlink r:id="rId12" w:tgtFrame="_blank" w:tooltip="https://developer.apple.com/xcode/&#10;Ctrl+Click to follow link" w:history="1">
        <w:r w:rsidR="00B90FC3" w:rsidRPr="00B90FC3">
          <w:rPr>
            <w:rStyle w:val="Hyperlink"/>
          </w:rPr>
          <w:t>https://developer.apple.com/xcode/</w:t>
        </w:r>
      </w:hyperlink>
    </w:p>
    <w:p w14:paraId="43A3C593" w14:textId="3E2761B0" w:rsidR="00D67D22" w:rsidRDefault="008A09E0" w:rsidP="001110A1">
      <w:pPr>
        <w:pStyle w:val="ListBullet"/>
      </w:pPr>
      <w:r>
        <w:rPr>
          <w:b/>
        </w:rPr>
        <w:t xml:space="preserve">Paint.NET: </w:t>
      </w:r>
      <w:hyperlink r:id="rId13" w:tgtFrame="_blank" w:tooltip="http://www.getpaint.net/&#10;Ctrl+Click to follow link" w:history="1">
        <w:r w:rsidR="00B90FC3" w:rsidRPr="00B90FC3">
          <w:rPr>
            <w:rStyle w:val="Hyperlink"/>
          </w:rPr>
          <w:t>http://www.getpaint.net/</w:t>
        </w:r>
      </w:hyperlink>
    </w:p>
    <w:p w14:paraId="73B194B7" w14:textId="32743118" w:rsidR="008A09E0" w:rsidRPr="008A09E0" w:rsidRDefault="008A09E0" w:rsidP="001110A1">
      <w:pPr>
        <w:pStyle w:val="ListBullet"/>
      </w:pPr>
      <w:r>
        <w:rPr>
          <w:b/>
        </w:rPr>
        <w:t xml:space="preserve">Gimp: </w:t>
      </w:r>
      <w:hyperlink r:id="rId14" w:tgtFrame="_blank" w:tooltip="http://www.gimp.org/&#10;Ctrl+Click to follow link" w:history="1">
        <w:r w:rsidR="00B90FC3" w:rsidRPr="00B90FC3">
          <w:rPr>
            <w:rStyle w:val="Hyperlink"/>
          </w:rPr>
          <w:t>http://www.gimp.org/</w:t>
        </w:r>
      </w:hyperlink>
    </w:p>
    <w:p w14:paraId="1812F831" w14:textId="77777777" w:rsidR="00F669C3" w:rsidRDefault="00F669C3"/>
    <w:p w14:paraId="564722FC" w14:textId="1D76F880" w:rsidR="00346CDC" w:rsidRDefault="006845A9">
      <w:pPr>
        <w:pStyle w:val="Heading1"/>
      </w:pPr>
      <w:r>
        <w:t>Course Schedule</w:t>
      </w:r>
    </w:p>
    <w:tbl>
      <w:tblPr>
        <w:tblStyle w:val="PlainTable1"/>
        <w:tblW w:w="0" w:type="auto"/>
        <w:tblLook w:val="0480" w:firstRow="0" w:lastRow="0" w:firstColumn="1" w:lastColumn="0" w:noHBand="0" w:noVBand="1"/>
      </w:tblPr>
      <w:tblGrid>
        <w:gridCol w:w="2978"/>
        <w:gridCol w:w="2978"/>
      </w:tblGrid>
      <w:tr w:rsidR="00346CDC" w14:paraId="3FBE7A6D" w14:textId="77777777" w:rsidTr="00C049A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7522520" w14:textId="57FC4A3D" w:rsidR="00346CDC" w:rsidRDefault="003463A0" w:rsidP="003463A0">
            <w:pPr>
              <w:jc w:val="center"/>
            </w:pPr>
            <w:r>
              <w:t>Monday</w:t>
            </w:r>
            <w:r w:rsidR="00346CDC">
              <w:t xml:space="preserve"> </w:t>
            </w:r>
            <w:r>
              <w:t>8</w:t>
            </w:r>
            <w:r w:rsidR="00346CDC">
              <w:t>:</w:t>
            </w:r>
            <w:r>
              <w:t>2</w:t>
            </w:r>
            <w:r w:rsidR="00346CDC">
              <w:t>0</w:t>
            </w:r>
            <w:r w:rsidR="00C049A3">
              <w:t xml:space="preserve"> PM – </w:t>
            </w:r>
            <w:r>
              <w:t>10</w:t>
            </w:r>
            <w:r w:rsidR="00C049A3">
              <w:t>:</w:t>
            </w:r>
            <w:r>
              <w:t>0</w:t>
            </w:r>
            <w:r w:rsidR="00C049A3">
              <w:t>0 PM</w:t>
            </w:r>
          </w:p>
        </w:tc>
        <w:tc>
          <w:tcPr>
            <w:tcW w:w="2978" w:type="dxa"/>
            <w:vAlign w:val="center"/>
          </w:tcPr>
          <w:p w14:paraId="65671C88" w14:textId="32E693E5" w:rsidR="00346CDC" w:rsidRDefault="00C049A3" w:rsidP="00C049A3">
            <w:pPr>
              <w:jc w:val="center"/>
              <w:cnfStyle w:val="000000100000" w:firstRow="0" w:lastRow="0" w:firstColumn="0" w:lastColumn="0" w:oddVBand="0" w:evenVBand="0" w:oddHBand="1" w:evenHBand="0" w:firstRowFirstColumn="0" w:firstRowLastColumn="0" w:lastRowFirstColumn="0" w:lastRowLastColumn="0"/>
            </w:pPr>
            <w:r>
              <w:t>1N-111</w:t>
            </w:r>
          </w:p>
        </w:tc>
      </w:tr>
      <w:tr w:rsidR="00346CDC" w14:paraId="2ECBABBD" w14:textId="77777777" w:rsidTr="00C049A3">
        <w:trPr>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96B8C74" w14:textId="65566845" w:rsidR="00346CDC" w:rsidRDefault="003463A0" w:rsidP="003463A0">
            <w:pPr>
              <w:jc w:val="center"/>
            </w:pPr>
            <w:r>
              <w:t>Wednesday</w:t>
            </w:r>
            <w:r w:rsidR="00C049A3">
              <w:t xml:space="preserve"> </w:t>
            </w:r>
            <w:r>
              <w:t>8</w:t>
            </w:r>
            <w:r w:rsidR="00C049A3">
              <w:t>:</w:t>
            </w:r>
            <w:r>
              <w:t>2</w:t>
            </w:r>
            <w:r w:rsidR="00C049A3">
              <w:t xml:space="preserve">0 PM – </w:t>
            </w:r>
            <w:r>
              <w:t>10</w:t>
            </w:r>
            <w:r w:rsidR="00C049A3">
              <w:t>:</w:t>
            </w:r>
            <w:r>
              <w:t>0</w:t>
            </w:r>
            <w:r w:rsidR="00C049A3">
              <w:t>0 PM</w:t>
            </w:r>
          </w:p>
        </w:tc>
        <w:tc>
          <w:tcPr>
            <w:tcW w:w="2978" w:type="dxa"/>
            <w:vAlign w:val="center"/>
          </w:tcPr>
          <w:p w14:paraId="7DF80458" w14:textId="52C48810" w:rsidR="00346CDC" w:rsidRDefault="00C049A3" w:rsidP="00C049A3">
            <w:pPr>
              <w:jc w:val="center"/>
              <w:cnfStyle w:val="000000000000" w:firstRow="0" w:lastRow="0" w:firstColumn="0" w:lastColumn="0" w:oddVBand="0" w:evenVBand="0" w:oddHBand="0" w:evenHBand="0" w:firstRowFirstColumn="0" w:firstRowLastColumn="0" w:lastRowFirstColumn="0" w:lastRowLastColumn="0"/>
            </w:pPr>
            <w:r>
              <w:t>1N-111</w:t>
            </w:r>
          </w:p>
        </w:tc>
      </w:tr>
    </w:tbl>
    <w:p w14:paraId="29D64DE4" w14:textId="77777777" w:rsidR="00346CDC" w:rsidRDefault="00346CDC" w:rsidP="00346CDC"/>
    <w:tbl>
      <w:tblPr>
        <w:tblStyle w:val="PlainTable1"/>
        <w:tblW w:w="0" w:type="auto"/>
        <w:tblLook w:val="0480" w:firstRow="0" w:lastRow="0" w:firstColumn="1" w:lastColumn="0" w:noHBand="0" w:noVBand="1"/>
      </w:tblPr>
      <w:tblGrid>
        <w:gridCol w:w="2978"/>
        <w:gridCol w:w="2978"/>
      </w:tblGrid>
      <w:tr w:rsidR="00C049A3" w14:paraId="65024E3C" w14:textId="77777777" w:rsidTr="00E7540D">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EF07820" w14:textId="0A5D97BD" w:rsidR="00C049A3" w:rsidRDefault="003463A0" w:rsidP="003463A0">
            <w:pPr>
              <w:jc w:val="center"/>
            </w:pPr>
            <w:r>
              <w:t>February</w:t>
            </w:r>
            <w:r w:rsidR="00C049A3">
              <w:t xml:space="preserve"> </w:t>
            </w:r>
            <w:r>
              <w:t>16</w:t>
            </w:r>
            <w:r w:rsidR="00C049A3">
              <w:t xml:space="preserve"> </w:t>
            </w:r>
            <w:r>
              <w:t>Monday</w:t>
            </w:r>
          </w:p>
        </w:tc>
        <w:tc>
          <w:tcPr>
            <w:tcW w:w="2978" w:type="dxa"/>
            <w:vAlign w:val="center"/>
          </w:tcPr>
          <w:p w14:paraId="0A3D195A" w14:textId="4B1C2E27" w:rsidR="00C049A3" w:rsidRDefault="003463A0" w:rsidP="00E7540D">
            <w:pPr>
              <w:jc w:val="center"/>
              <w:cnfStyle w:val="000000100000" w:firstRow="0" w:lastRow="0" w:firstColumn="0" w:lastColumn="0" w:oddVBand="0" w:evenVBand="0" w:oddHBand="1" w:evenHBand="0" w:firstRowFirstColumn="0" w:firstRowLastColumn="0" w:lastRowFirstColumn="0" w:lastRowLastColumn="0"/>
            </w:pPr>
            <w:r>
              <w:t>College Closed</w:t>
            </w:r>
          </w:p>
        </w:tc>
      </w:tr>
      <w:tr w:rsidR="00C049A3" w14:paraId="3798DDFF" w14:textId="77777777" w:rsidTr="00E7540D">
        <w:trPr>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4804B03" w14:textId="2D68EEA8" w:rsidR="00C049A3" w:rsidRDefault="003463A0" w:rsidP="003463A0">
            <w:pPr>
              <w:jc w:val="center"/>
            </w:pPr>
            <w:r>
              <w:t>February 18</w:t>
            </w:r>
            <w:r w:rsidR="00C049A3">
              <w:t xml:space="preserve"> </w:t>
            </w:r>
            <w:r>
              <w:t>Wednesday</w:t>
            </w:r>
          </w:p>
        </w:tc>
        <w:tc>
          <w:tcPr>
            <w:tcW w:w="2978" w:type="dxa"/>
            <w:vAlign w:val="center"/>
          </w:tcPr>
          <w:p w14:paraId="68CA6530" w14:textId="34C6E8AD" w:rsidR="00C049A3" w:rsidRPr="007D369C" w:rsidRDefault="003463A0" w:rsidP="00E7540D">
            <w:pPr>
              <w:jc w:val="center"/>
              <w:cnfStyle w:val="000000000000" w:firstRow="0" w:lastRow="0" w:firstColumn="0" w:lastColumn="0" w:oddVBand="0" w:evenVBand="0" w:oddHBand="0" w:evenHBand="0" w:firstRowFirstColumn="0" w:firstRowLastColumn="0" w:lastRowFirstColumn="0" w:lastRowLastColumn="0"/>
              <w:rPr>
                <w:b/>
              </w:rPr>
            </w:pPr>
            <w:r w:rsidRPr="003463A0">
              <w:t>Follow Monday Schedule</w:t>
            </w:r>
            <w:r>
              <w:rPr>
                <w:b/>
              </w:rPr>
              <w:t xml:space="preserve"> (we have a class)</w:t>
            </w:r>
          </w:p>
        </w:tc>
      </w:tr>
      <w:tr w:rsidR="00614618" w14:paraId="25C89263" w14:textId="77777777" w:rsidTr="00E7540D">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5557F56" w14:textId="3A44F2D5" w:rsidR="00614618" w:rsidRDefault="003463A0" w:rsidP="00614618">
            <w:pPr>
              <w:jc w:val="center"/>
            </w:pPr>
            <w:r>
              <w:t>April 3 – April 11</w:t>
            </w:r>
            <w:r w:rsidR="00614618">
              <w:t xml:space="preserve"> </w:t>
            </w:r>
          </w:p>
        </w:tc>
        <w:tc>
          <w:tcPr>
            <w:tcW w:w="2978" w:type="dxa"/>
            <w:vAlign w:val="center"/>
          </w:tcPr>
          <w:p w14:paraId="4C02E2EE" w14:textId="2FB2E348" w:rsidR="00614618" w:rsidRDefault="00614618" w:rsidP="00E7540D">
            <w:pPr>
              <w:jc w:val="center"/>
              <w:cnfStyle w:val="000000100000" w:firstRow="0" w:lastRow="0" w:firstColumn="0" w:lastColumn="0" w:oddVBand="0" w:evenVBand="0" w:oddHBand="1" w:evenHBand="0" w:firstRowFirstColumn="0" w:firstRowLastColumn="0" w:lastRowFirstColumn="0" w:lastRowLastColumn="0"/>
            </w:pPr>
            <w:r w:rsidRPr="007D369C">
              <w:rPr>
                <w:b/>
              </w:rPr>
              <w:t>(No Class)</w:t>
            </w:r>
          </w:p>
        </w:tc>
      </w:tr>
    </w:tbl>
    <w:p w14:paraId="2704E188" w14:textId="77777777" w:rsidR="00C049A3" w:rsidRPr="00346CDC" w:rsidRDefault="00C049A3" w:rsidP="00346CDC"/>
    <w:p w14:paraId="03C8D598" w14:textId="4E19BDC9" w:rsidR="008E0FC4" w:rsidRDefault="00F0311B">
      <w:pPr>
        <w:pStyle w:val="Heading1"/>
      </w:pPr>
      <w:r>
        <w:t>Exams and Tests</w:t>
      </w:r>
    </w:p>
    <w:p w14:paraId="33A51C3C" w14:textId="48A15FCC" w:rsidR="00E26632" w:rsidRPr="00F0311B" w:rsidRDefault="00F0311B" w:rsidP="00F0311B">
      <w:r>
        <w:t>We will have a final, exams, and quizzes. (Dates will be discussed in the class)</w:t>
      </w:r>
    </w:p>
    <w:p w14:paraId="1AE55C12" w14:textId="775B551C" w:rsidR="008E0FC4" w:rsidRDefault="006845A9">
      <w:pPr>
        <w:pStyle w:val="Heading1"/>
      </w:pPr>
      <w:r>
        <w:t>Grades</w:t>
      </w:r>
    </w:p>
    <w:tbl>
      <w:tblPr>
        <w:tblStyle w:val="PlainTable1"/>
        <w:tblW w:w="0" w:type="auto"/>
        <w:tblLook w:val="0480" w:firstRow="0" w:lastRow="0" w:firstColumn="1" w:lastColumn="0" w:noHBand="0" w:noVBand="1"/>
      </w:tblPr>
      <w:tblGrid>
        <w:gridCol w:w="2978"/>
        <w:gridCol w:w="2978"/>
      </w:tblGrid>
      <w:tr w:rsidR="006845A9" w14:paraId="141D2881" w14:textId="77777777" w:rsidTr="00E7540D">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807E185" w14:textId="3D380E4D" w:rsidR="006845A9" w:rsidRDefault="007B4966" w:rsidP="00E7540D">
            <w:pPr>
              <w:jc w:val="center"/>
            </w:pPr>
            <w:r>
              <w:t>Midterm</w:t>
            </w:r>
          </w:p>
        </w:tc>
        <w:tc>
          <w:tcPr>
            <w:tcW w:w="2978" w:type="dxa"/>
            <w:vAlign w:val="center"/>
          </w:tcPr>
          <w:p w14:paraId="71639377" w14:textId="77D0A9B2" w:rsidR="006845A9" w:rsidRDefault="007B4966" w:rsidP="00E7540D">
            <w:pPr>
              <w:jc w:val="center"/>
              <w:cnfStyle w:val="000000100000" w:firstRow="0" w:lastRow="0" w:firstColumn="0" w:lastColumn="0" w:oddVBand="0" w:evenVBand="0" w:oddHBand="1" w:evenHBand="0" w:firstRowFirstColumn="0" w:firstRowLastColumn="0" w:lastRowFirstColumn="0" w:lastRowLastColumn="0"/>
            </w:pPr>
            <w:r>
              <w:t>3</w:t>
            </w:r>
            <w:r w:rsidR="006845A9">
              <w:t>0%</w:t>
            </w:r>
          </w:p>
        </w:tc>
      </w:tr>
      <w:tr w:rsidR="006845A9" w14:paraId="166E35BA" w14:textId="77777777" w:rsidTr="00E7540D">
        <w:trPr>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DA7A279" w14:textId="6701FAEF" w:rsidR="006845A9" w:rsidRDefault="007B4966" w:rsidP="00E7540D">
            <w:pPr>
              <w:jc w:val="center"/>
            </w:pPr>
            <w:r>
              <w:t>Homework, Class/online  work, Attendance</w:t>
            </w:r>
          </w:p>
        </w:tc>
        <w:tc>
          <w:tcPr>
            <w:tcW w:w="2978" w:type="dxa"/>
            <w:vAlign w:val="center"/>
          </w:tcPr>
          <w:p w14:paraId="6310CBFB" w14:textId="12B365F9" w:rsidR="006845A9" w:rsidRDefault="007B4966" w:rsidP="00E7540D">
            <w:pPr>
              <w:jc w:val="center"/>
              <w:cnfStyle w:val="000000000000" w:firstRow="0" w:lastRow="0" w:firstColumn="0" w:lastColumn="0" w:oddVBand="0" w:evenVBand="0" w:oddHBand="0" w:evenHBand="0" w:firstRowFirstColumn="0" w:firstRowLastColumn="0" w:lastRowFirstColumn="0" w:lastRowLastColumn="0"/>
            </w:pPr>
            <w:r>
              <w:t>3</w:t>
            </w:r>
            <w:r w:rsidR="006845A9">
              <w:t>0%</w:t>
            </w:r>
          </w:p>
        </w:tc>
      </w:tr>
      <w:tr w:rsidR="007B4966" w14:paraId="1FAA1C79" w14:textId="77777777" w:rsidTr="00E7540D">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0EB02FD" w14:textId="5C13063A" w:rsidR="007B4966" w:rsidRDefault="007B4966" w:rsidP="00E7540D">
            <w:pPr>
              <w:jc w:val="center"/>
            </w:pPr>
            <w:r>
              <w:t>Final</w:t>
            </w:r>
          </w:p>
        </w:tc>
        <w:tc>
          <w:tcPr>
            <w:tcW w:w="2978" w:type="dxa"/>
            <w:vAlign w:val="center"/>
          </w:tcPr>
          <w:p w14:paraId="126007BA" w14:textId="77777777" w:rsidR="00E26632" w:rsidRDefault="00E26632" w:rsidP="00E7540D">
            <w:pPr>
              <w:jc w:val="center"/>
              <w:cnfStyle w:val="000000100000" w:firstRow="0" w:lastRow="0" w:firstColumn="0" w:lastColumn="0" w:oddVBand="0" w:evenVBand="0" w:oddHBand="1" w:evenHBand="0" w:firstRowFirstColumn="0" w:firstRowLastColumn="0" w:lastRowFirstColumn="0" w:lastRowLastColumn="0"/>
            </w:pPr>
          </w:p>
          <w:p w14:paraId="32DE9295" w14:textId="60E2C8B8" w:rsidR="007B4966" w:rsidRDefault="007B4966" w:rsidP="00E7540D">
            <w:pPr>
              <w:jc w:val="center"/>
              <w:cnfStyle w:val="000000100000" w:firstRow="0" w:lastRow="0" w:firstColumn="0" w:lastColumn="0" w:oddVBand="0" w:evenVBand="0" w:oddHBand="1" w:evenHBand="0" w:firstRowFirstColumn="0" w:firstRowLastColumn="0" w:lastRowFirstColumn="0" w:lastRowLastColumn="0"/>
            </w:pPr>
            <w:r>
              <w:t>40%</w:t>
            </w:r>
          </w:p>
        </w:tc>
      </w:tr>
    </w:tbl>
    <w:p w14:paraId="1223CA20" w14:textId="020DD7BD" w:rsidR="007B4966" w:rsidRDefault="007B4966">
      <w:pPr>
        <w:pStyle w:val="Heading1"/>
      </w:pPr>
      <w:r>
        <w:t xml:space="preserve">Course Topics </w:t>
      </w:r>
    </w:p>
    <w:tbl>
      <w:tblPr>
        <w:tblStyle w:val="PlainTable1"/>
        <w:tblW w:w="0" w:type="auto"/>
        <w:tblLook w:val="0480" w:firstRow="0" w:lastRow="0" w:firstColumn="1" w:lastColumn="0" w:noHBand="0" w:noVBand="1"/>
      </w:tblPr>
      <w:tblGrid>
        <w:gridCol w:w="9724"/>
      </w:tblGrid>
      <w:tr w:rsidR="00E26632" w:rsidRPr="00E26632" w14:paraId="56130F9A" w14:textId="77777777" w:rsidTr="00EF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Pr>
          <w:p w14:paraId="00EE6E88" w14:textId="77777777" w:rsidR="00E26632" w:rsidRPr="00E26632" w:rsidRDefault="00E26632" w:rsidP="00A91D1C">
            <w:r w:rsidRPr="00E26632">
              <w:t>1.      Overview; terminology; XNA vs. iOS development</w:t>
            </w:r>
          </w:p>
        </w:tc>
      </w:tr>
      <w:tr w:rsidR="00E26632" w:rsidRPr="00E26632" w14:paraId="25C30CE6" w14:textId="77777777" w:rsidTr="00EF274B">
        <w:tc>
          <w:tcPr>
            <w:cnfStyle w:val="001000000000" w:firstRow="0" w:lastRow="0" w:firstColumn="1" w:lastColumn="0" w:oddVBand="0" w:evenVBand="0" w:oddHBand="0" w:evenHBand="0" w:firstRowFirstColumn="0" w:firstRowLastColumn="0" w:lastRowFirstColumn="0" w:lastRowLastColumn="0"/>
            <w:tcW w:w="9724" w:type="dxa"/>
          </w:tcPr>
          <w:p w14:paraId="344A69A1" w14:textId="77777777" w:rsidR="00E26632" w:rsidRPr="00E26632" w:rsidRDefault="00E26632" w:rsidP="00A91D1C">
            <w:r w:rsidRPr="00E26632">
              <w:t>2.      XNA framework</w:t>
            </w:r>
          </w:p>
        </w:tc>
      </w:tr>
      <w:tr w:rsidR="00E26632" w:rsidRPr="00E26632" w14:paraId="162B68BA" w14:textId="77777777" w:rsidTr="00EF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Pr>
          <w:p w14:paraId="46D28B00" w14:textId="77777777" w:rsidR="00E26632" w:rsidRPr="00E26632" w:rsidRDefault="00E26632" w:rsidP="00A91D1C">
            <w:r w:rsidRPr="00E26632">
              <w:t>3.      C#</w:t>
            </w:r>
          </w:p>
        </w:tc>
      </w:tr>
      <w:tr w:rsidR="00E26632" w:rsidRPr="00E26632" w14:paraId="0C2CB982" w14:textId="77777777" w:rsidTr="00EF274B">
        <w:tc>
          <w:tcPr>
            <w:cnfStyle w:val="001000000000" w:firstRow="0" w:lastRow="0" w:firstColumn="1" w:lastColumn="0" w:oddVBand="0" w:evenVBand="0" w:oddHBand="0" w:evenHBand="0" w:firstRowFirstColumn="0" w:firstRowLastColumn="0" w:lastRowFirstColumn="0" w:lastRowLastColumn="0"/>
            <w:tcW w:w="9724" w:type="dxa"/>
          </w:tcPr>
          <w:p w14:paraId="1A5D665D" w14:textId="77777777" w:rsidR="00E26632" w:rsidRPr="00E26632" w:rsidRDefault="00E26632" w:rsidP="00A91D1C">
            <w:r w:rsidRPr="00E26632">
              <w:t>4.      2D Games</w:t>
            </w:r>
          </w:p>
        </w:tc>
      </w:tr>
      <w:tr w:rsidR="00E26632" w:rsidRPr="00E26632" w14:paraId="5608B174" w14:textId="77777777" w:rsidTr="00EF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Pr>
          <w:p w14:paraId="2AD55ACA" w14:textId="77777777" w:rsidR="00E26632" w:rsidRPr="00E26632" w:rsidRDefault="00E26632" w:rsidP="00A91D1C">
            <w:r w:rsidRPr="00E26632">
              <w:t>5.      </w:t>
            </w:r>
            <w:proofErr w:type="spellStart"/>
            <w:r w:rsidRPr="00E26632">
              <w:t>iPad</w:t>
            </w:r>
            <w:proofErr w:type="spellEnd"/>
            <w:r w:rsidRPr="00E26632">
              <w:t xml:space="preserve"> – </w:t>
            </w:r>
            <w:proofErr w:type="spellStart"/>
            <w:r w:rsidRPr="00E26632">
              <w:t>Xcode</w:t>
            </w:r>
            <w:proofErr w:type="spellEnd"/>
            <w:r w:rsidRPr="00E26632">
              <w:t>, Objective C</w:t>
            </w:r>
          </w:p>
        </w:tc>
      </w:tr>
      <w:tr w:rsidR="00E26632" w:rsidRPr="00E26632" w14:paraId="771F85FC" w14:textId="77777777" w:rsidTr="00EF274B">
        <w:tc>
          <w:tcPr>
            <w:cnfStyle w:val="001000000000" w:firstRow="0" w:lastRow="0" w:firstColumn="1" w:lastColumn="0" w:oddVBand="0" w:evenVBand="0" w:oddHBand="0" w:evenHBand="0" w:firstRowFirstColumn="0" w:firstRowLastColumn="0" w:lastRowFirstColumn="0" w:lastRowLastColumn="0"/>
            <w:tcW w:w="9724" w:type="dxa"/>
          </w:tcPr>
          <w:p w14:paraId="268C8037" w14:textId="77777777" w:rsidR="00E26632" w:rsidRPr="00E26632" w:rsidRDefault="00E26632" w:rsidP="00A91D1C">
            <w:r w:rsidRPr="00E26632">
              <w:t>6.      Collision detection</w:t>
            </w:r>
          </w:p>
        </w:tc>
      </w:tr>
      <w:tr w:rsidR="00E26632" w:rsidRPr="00E26632" w14:paraId="0AF058C8" w14:textId="77777777" w:rsidTr="00EF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Pr>
          <w:p w14:paraId="0F6403BE" w14:textId="77777777" w:rsidR="00E26632" w:rsidRPr="00E26632" w:rsidRDefault="00E26632" w:rsidP="00A91D1C">
            <w:r w:rsidRPr="00E26632">
              <w:t>7.      Audio (sound &amp; music)</w:t>
            </w:r>
          </w:p>
        </w:tc>
      </w:tr>
      <w:tr w:rsidR="00E26632" w:rsidRPr="00E26632" w14:paraId="00EC8554" w14:textId="77777777" w:rsidTr="00EF274B">
        <w:tc>
          <w:tcPr>
            <w:cnfStyle w:val="001000000000" w:firstRow="0" w:lastRow="0" w:firstColumn="1" w:lastColumn="0" w:oddVBand="0" w:evenVBand="0" w:oddHBand="0" w:evenHBand="0" w:firstRowFirstColumn="0" w:firstRowLastColumn="0" w:lastRowFirstColumn="0" w:lastRowLastColumn="0"/>
            <w:tcW w:w="9724" w:type="dxa"/>
          </w:tcPr>
          <w:p w14:paraId="418AB272" w14:textId="77777777" w:rsidR="00E26632" w:rsidRPr="00E26632" w:rsidRDefault="00E26632" w:rsidP="00A91D1C">
            <w:r w:rsidRPr="00E26632">
              <w:t>8.      Game input devices – gamepad, accelerometer</w:t>
            </w:r>
          </w:p>
        </w:tc>
      </w:tr>
      <w:tr w:rsidR="00E26632" w:rsidRPr="00E26632" w14:paraId="4412D6FE" w14:textId="77777777" w:rsidTr="00EF2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Pr>
          <w:p w14:paraId="0CC386B0" w14:textId="77777777" w:rsidR="00E26632" w:rsidRPr="00E26632" w:rsidRDefault="00E26632" w:rsidP="00A91D1C">
            <w:r w:rsidRPr="00E26632">
              <w:t>9.      3D game development (Camera, model, texturing, lighting) ; translation, rotation</w:t>
            </w:r>
          </w:p>
        </w:tc>
      </w:tr>
    </w:tbl>
    <w:p w14:paraId="4A63DA19" w14:textId="77777777" w:rsidR="007B4966" w:rsidRPr="007B4966" w:rsidRDefault="007B4966" w:rsidP="00E26632"/>
    <w:sectPr w:rsidR="007B4966" w:rsidRPr="007B4966">
      <w:footerReference w:type="default" r:id="rId15"/>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EAFD1" w14:textId="77777777" w:rsidR="001235EE" w:rsidRDefault="001235EE">
      <w:pPr>
        <w:spacing w:after="0"/>
      </w:pPr>
      <w:r>
        <w:separator/>
      </w:r>
    </w:p>
  </w:endnote>
  <w:endnote w:type="continuationSeparator" w:id="0">
    <w:p w14:paraId="20E6C1F2" w14:textId="77777777" w:rsidR="001235EE" w:rsidRDefault="00123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92EF0" w14:textId="77777777" w:rsidR="008E0FC4" w:rsidRDefault="006845A9">
    <w:pPr>
      <w:pStyle w:val="Footer"/>
    </w:pPr>
    <w:r>
      <w:t xml:space="preserve">Page </w:t>
    </w:r>
    <w:r>
      <w:fldChar w:fldCharType="begin"/>
    </w:r>
    <w:r>
      <w:instrText xml:space="preserve"> PAGE   \* MERGEFORMAT </w:instrText>
    </w:r>
    <w:r>
      <w:fldChar w:fldCharType="separate"/>
    </w:r>
    <w:r w:rsidR="003737C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55EE" w14:textId="77777777" w:rsidR="001235EE" w:rsidRDefault="001235EE">
      <w:pPr>
        <w:spacing w:after="0"/>
      </w:pPr>
      <w:r>
        <w:separator/>
      </w:r>
    </w:p>
  </w:footnote>
  <w:footnote w:type="continuationSeparator" w:id="0">
    <w:p w14:paraId="239468C8" w14:textId="77777777" w:rsidR="001235EE" w:rsidRDefault="001235E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00141A"/>
    <w:lvl w:ilvl="0">
      <w:start w:val="1"/>
      <w:numFmt w:val="bullet"/>
      <w:lvlText w:val=""/>
      <w:lvlJc w:val="left"/>
      <w:pPr>
        <w:tabs>
          <w:tab w:val="num" w:pos="360"/>
        </w:tabs>
        <w:ind w:left="360" w:hanging="360"/>
      </w:pPr>
      <w:rPr>
        <w:rFonts w:ascii="Symbol" w:hAnsi="Symbol" w:hint="default"/>
      </w:rPr>
    </w:lvl>
  </w:abstractNum>
  <w:abstractNum w:abstractNumId="1">
    <w:nsid w:val="0CE97680"/>
    <w:multiLevelType w:val="hybridMultilevel"/>
    <w:tmpl w:val="BE64B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2"/>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1B"/>
    <w:rsid w:val="001235EE"/>
    <w:rsid w:val="00147303"/>
    <w:rsid w:val="001C6210"/>
    <w:rsid w:val="003463A0"/>
    <w:rsid w:val="00346CDC"/>
    <w:rsid w:val="003737C6"/>
    <w:rsid w:val="00375021"/>
    <w:rsid w:val="005406A3"/>
    <w:rsid w:val="005926BD"/>
    <w:rsid w:val="00614618"/>
    <w:rsid w:val="006845A9"/>
    <w:rsid w:val="006B3868"/>
    <w:rsid w:val="007B2AB6"/>
    <w:rsid w:val="007B4966"/>
    <w:rsid w:val="007D369C"/>
    <w:rsid w:val="00806D94"/>
    <w:rsid w:val="0084203A"/>
    <w:rsid w:val="008A09E0"/>
    <w:rsid w:val="008D0331"/>
    <w:rsid w:val="008E0FC4"/>
    <w:rsid w:val="00AC76BC"/>
    <w:rsid w:val="00B31F3B"/>
    <w:rsid w:val="00B752E9"/>
    <w:rsid w:val="00B90FC3"/>
    <w:rsid w:val="00BC449C"/>
    <w:rsid w:val="00C049A3"/>
    <w:rsid w:val="00D67D22"/>
    <w:rsid w:val="00E26632"/>
    <w:rsid w:val="00EF274B"/>
    <w:rsid w:val="00F0311B"/>
    <w:rsid w:val="00F53D1B"/>
    <w:rsid w:val="00F6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F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Ind w:w="0" w:type="dxa"/>
      <w:tblCellMar>
        <w:top w:w="0" w:type="dxa"/>
        <w:left w:w="0" w:type="dxa"/>
        <w:bottom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Ind w:w="0" w:type="dxa"/>
      <w:tblBorders>
        <w:bottom w:val="single" w:sz="4" w:space="0" w:color="D6615C"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styleId="ListParagraph">
    <w:name w:val="List Paragraph"/>
    <w:basedOn w:val="Normal"/>
    <w:uiPriority w:val="34"/>
    <w:unhideWhenUsed/>
    <w:qFormat/>
    <w:rsid w:val="00147303"/>
    <w:pPr>
      <w:ind w:left="720"/>
      <w:contextualSpacing/>
    </w:pPr>
  </w:style>
  <w:style w:type="character" w:styleId="Hyperlink">
    <w:name w:val="Hyperlink"/>
    <w:basedOn w:val="DefaultParagraphFont"/>
    <w:uiPriority w:val="99"/>
    <w:unhideWhenUsed/>
    <w:rsid w:val="00F669C3"/>
    <w:rPr>
      <w:color w:val="549CCC" w:themeColor="hyperlink"/>
      <w:u w:val="single"/>
    </w:rPr>
  </w:style>
  <w:style w:type="character" w:styleId="FollowedHyperlink">
    <w:name w:val="FollowedHyperlink"/>
    <w:basedOn w:val="DefaultParagraphFont"/>
    <w:uiPriority w:val="99"/>
    <w:semiHidden/>
    <w:unhideWhenUsed/>
    <w:rsid w:val="007B2AB6"/>
    <w:rPr>
      <w:color w:val="E17E00" w:themeColor="followedHyperlink"/>
      <w:u w:val="single"/>
    </w:rPr>
  </w:style>
  <w:style w:type="table" w:customStyle="1" w:styleId="PlainTable5">
    <w:name w:val="Plain Table 5"/>
    <w:basedOn w:val="TableNormal"/>
    <w:uiPriority w:val="45"/>
    <w:rsid w:val="00346CDC"/>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346CDC"/>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Ind w:w="0" w:type="dxa"/>
      <w:tblCellMar>
        <w:top w:w="0" w:type="dxa"/>
        <w:left w:w="0" w:type="dxa"/>
        <w:bottom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Ind w:w="0" w:type="dxa"/>
      <w:tblBorders>
        <w:bottom w:val="single" w:sz="4" w:space="0" w:color="D6615C"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styleId="ListParagraph">
    <w:name w:val="List Paragraph"/>
    <w:basedOn w:val="Normal"/>
    <w:uiPriority w:val="34"/>
    <w:unhideWhenUsed/>
    <w:qFormat/>
    <w:rsid w:val="00147303"/>
    <w:pPr>
      <w:ind w:left="720"/>
      <w:contextualSpacing/>
    </w:pPr>
  </w:style>
  <w:style w:type="character" w:styleId="Hyperlink">
    <w:name w:val="Hyperlink"/>
    <w:basedOn w:val="DefaultParagraphFont"/>
    <w:uiPriority w:val="99"/>
    <w:unhideWhenUsed/>
    <w:rsid w:val="00F669C3"/>
    <w:rPr>
      <w:color w:val="549CCC" w:themeColor="hyperlink"/>
      <w:u w:val="single"/>
    </w:rPr>
  </w:style>
  <w:style w:type="character" w:styleId="FollowedHyperlink">
    <w:name w:val="FollowedHyperlink"/>
    <w:basedOn w:val="DefaultParagraphFont"/>
    <w:uiPriority w:val="99"/>
    <w:semiHidden/>
    <w:unhideWhenUsed/>
    <w:rsid w:val="007B2AB6"/>
    <w:rPr>
      <w:color w:val="E17E00" w:themeColor="followedHyperlink"/>
      <w:u w:val="single"/>
    </w:rPr>
  </w:style>
  <w:style w:type="table" w:customStyle="1" w:styleId="PlainTable5">
    <w:name w:val="Plain Table 5"/>
    <w:basedOn w:val="TableNormal"/>
    <w:uiPriority w:val="45"/>
    <w:rsid w:val="00346CDC"/>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346CDC"/>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8411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208864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etpaint.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apple.com/x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xna.codeplex.com/releases/view/11756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icrosoft.com/en-us/download/details.aspx?id=34673" TargetMode="External"/><Relationship Id="rId4" Type="http://schemas.microsoft.com/office/2007/relationships/stylesWithEffects" Target="stylesWithEffects.xml"/><Relationship Id="rId9" Type="http://schemas.openxmlformats.org/officeDocument/2006/relationships/hyperlink" Target="http://it-ebooks.info/book/1201/" TargetMode="External"/><Relationship Id="rId14" Type="http://schemas.openxmlformats.org/officeDocument/2006/relationships/hyperlink" Target="http://www.gim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hassan\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 (color)</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hi</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elhassan ahmed</dc:creator>
  <cp:lastModifiedBy>hi</cp:lastModifiedBy>
  <cp:revision>2</cp:revision>
  <dcterms:created xsi:type="dcterms:W3CDTF">2015-02-08T20:11:00Z</dcterms:created>
  <dcterms:modified xsi:type="dcterms:W3CDTF">2015-02-08T20:11:00Z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